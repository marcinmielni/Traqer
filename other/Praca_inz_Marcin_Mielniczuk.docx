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DE7BE" w14:textId="77777777" w:rsidR="0089617F" w:rsidRDefault="00000000">
      <w:pPr>
        <w:pStyle w:val="Tytu"/>
        <w:jc w:val="center"/>
      </w:pPr>
      <w:proofErr w:type="spellStart"/>
      <w:r>
        <w:t>Tracker</w:t>
      </w:r>
      <w:proofErr w:type="spellEnd"/>
      <w:r>
        <w:t xml:space="preserve"> GPS</w:t>
      </w:r>
    </w:p>
    <w:p w14:paraId="7E5005F6" w14:textId="77777777" w:rsidR="0089617F" w:rsidRDefault="0089617F"/>
    <w:p w14:paraId="5F01B96F" w14:textId="77777777" w:rsidR="0089617F" w:rsidRDefault="0089617F"/>
    <w:p w14:paraId="6033B5F5" w14:textId="77777777" w:rsidR="0089617F" w:rsidRDefault="0089617F"/>
    <w:p w14:paraId="3AD861A7" w14:textId="77777777" w:rsidR="0089617F" w:rsidRDefault="0089617F"/>
    <w:p w14:paraId="1A2721DB" w14:textId="77777777" w:rsidR="0089617F" w:rsidRDefault="0089617F"/>
    <w:p w14:paraId="6A4A8E65" w14:textId="77777777" w:rsidR="0089617F" w:rsidRDefault="0089617F"/>
    <w:p w14:paraId="4945AF9A" w14:textId="77777777" w:rsidR="0089617F" w:rsidRDefault="0089617F"/>
    <w:p w14:paraId="116E8AE7" w14:textId="77777777" w:rsidR="0089617F" w:rsidRDefault="0089617F"/>
    <w:p w14:paraId="58D37F3B" w14:textId="77777777" w:rsidR="0089617F" w:rsidRDefault="0089617F"/>
    <w:p w14:paraId="44C4E6EE" w14:textId="77777777" w:rsidR="0089617F" w:rsidRDefault="0089617F"/>
    <w:p w14:paraId="50DC12E6" w14:textId="77777777" w:rsidR="0089617F" w:rsidRDefault="0089617F"/>
    <w:p w14:paraId="25CDE49D" w14:textId="77777777" w:rsidR="0089617F" w:rsidRDefault="0089617F"/>
    <w:p w14:paraId="66C81374" w14:textId="77777777" w:rsidR="0089617F" w:rsidRDefault="0089617F"/>
    <w:p w14:paraId="249F40BA" w14:textId="77777777" w:rsidR="0089617F" w:rsidRDefault="0089617F"/>
    <w:p w14:paraId="0C82F584" w14:textId="77777777" w:rsidR="0089617F" w:rsidRDefault="0089617F"/>
    <w:p w14:paraId="1711898B" w14:textId="77777777" w:rsidR="0089617F" w:rsidRDefault="0089617F"/>
    <w:p w14:paraId="16D66301" w14:textId="77777777" w:rsidR="0089617F" w:rsidRDefault="0089617F"/>
    <w:p w14:paraId="39A0D81C" w14:textId="77777777" w:rsidR="0089617F" w:rsidRDefault="0089617F"/>
    <w:p w14:paraId="6A8F6D3B" w14:textId="77777777" w:rsidR="0089617F" w:rsidRDefault="0089617F"/>
    <w:p w14:paraId="1B5E6014" w14:textId="77777777" w:rsidR="0089617F" w:rsidRDefault="0089617F">
      <w:pPr>
        <w:pageBreakBefore/>
        <w:spacing w:before="0" w:after="160" w:line="256" w:lineRule="auto"/>
        <w:jc w:val="left"/>
      </w:pPr>
    </w:p>
    <w:bookmarkStart w:id="0" w:name="_Toc121740647" w:displacedByCustomXml="next"/>
    <w:sdt>
      <w:sdtPr>
        <w:id w:val="-402215629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/>
          <w:b/>
          <w:bCs/>
          <w:color w:val="auto"/>
          <w:sz w:val="24"/>
          <w:szCs w:val="22"/>
          <w:lang w:eastAsia="en-US"/>
        </w:rPr>
      </w:sdtEndPr>
      <w:sdtContent>
        <w:p w14:paraId="3BC9CE72" w14:textId="702B2270" w:rsidR="00C22DFC" w:rsidRDefault="00C22DFC">
          <w:pPr>
            <w:pStyle w:val="Nagwekspisutreci"/>
          </w:pPr>
          <w:r>
            <w:t>Spis treści</w:t>
          </w:r>
          <w:bookmarkEnd w:id="0"/>
        </w:p>
        <w:p w14:paraId="2F2AFBC4" w14:textId="3E9F8FC5" w:rsidR="00C22DFC" w:rsidRDefault="00C22DFC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740647" w:history="1">
            <w:r w:rsidRPr="00DA36AB">
              <w:rPr>
                <w:rStyle w:val="Hipercze"/>
                <w:noProof/>
              </w:rPr>
              <w:t>Spis treści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_Toc121740647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95D41" w14:textId="51508D2F" w:rsidR="00C22DFC" w:rsidRDefault="00C22DFC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21740648" w:history="1">
            <w:r w:rsidRPr="00DA36AB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_Toc121740648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B524A" w14:textId="2AFC77BD" w:rsidR="00C22DFC" w:rsidRDefault="00C22DFC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21740649" w:history="1">
            <w:r w:rsidRPr="00DA36AB">
              <w:rPr>
                <w:rStyle w:val="Hipercze"/>
                <w:noProof/>
              </w:rPr>
              <w:t>Założenia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_Toc121740649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0CC41" w14:textId="61A8A1D7" w:rsidR="00C22DFC" w:rsidRDefault="00C22DFC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21740650" w:history="1">
            <w:r w:rsidRPr="00DA36AB">
              <w:rPr>
                <w:rStyle w:val="Hipercze"/>
                <w:noProof/>
              </w:rPr>
              <w:t>Podobne rozwiązania dostępne na rynku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_Toc121740650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8BE9E" w14:textId="03F92D7C" w:rsidR="00C22DFC" w:rsidRDefault="00C22DFC">
          <w:pPr>
            <w:pStyle w:val="Spistreci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21740651" w:history="1">
            <w:r w:rsidRPr="00DA36AB">
              <w:rPr>
                <w:rStyle w:val="Hipercze"/>
                <w:noProof/>
              </w:rPr>
              <w:t>Strava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_Toc121740651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5878C" w14:textId="18EDAA35" w:rsidR="00C22DFC" w:rsidRDefault="00C22DFC">
          <w:pPr>
            <w:pStyle w:val="Spistreci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21740652" w:history="1">
            <w:r w:rsidRPr="00DA36AB">
              <w:rPr>
                <w:rStyle w:val="Hipercze"/>
                <w:noProof/>
              </w:rPr>
              <w:t>Endomondo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_Toc121740652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DB8A9" w14:textId="0C9E895D" w:rsidR="00C22DFC" w:rsidRDefault="00C22DFC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21740653" w:history="1">
            <w:r w:rsidRPr="00DA36AB">
              <w:rPr>
                <w:rStyle w:val="Hipercze"/>
                <w:noProof/>
              </w:rPr>
              <w:t>Projektowanie rozwiązania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_Toc121740653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20B13" w14:textId="7CA20228" w:rsidR="00C22DFC" w:rsidRDefault="00C22DFC">
          <w:pPr>
            <w:pStyle w:val="Spistreci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21740654" w:history="1">
            <w:r w:rsidRPr="00DA36AB">
              <w:rPr>
                <w:rStyle w:val="Hipercze"/>
                <w:noProof/>
              </w:rPr>
              <w:t>Środowisko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_Toc121740654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FD661" w14:textId="76B83FBE" w:rsidR="00C22DFC" w:rsidRDefault="00C22DFC">
          <w:pPr>
            <w:pStyle w:val="Spistreci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21740655" w:history="1">
            <w:r w:rsidRPr="00DA36AB">
              <w:rPr>
                <w:rStyle w:val="Hipercze"/>
                <w:noProof/>
              </w:rPr>
              <w:t>Wybór frameworku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_Toc121740655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03875" w14:textId="70874382" w:rsidR="00C22DFC" w:rsidRDefault="00C22DFC">
          <w:pPr>
            <w:pStyle w:val="Spistreci3"/>
            <w:tabs>
              <w:tab w:val="right" w:leader="dot" w:pos="9060"/>
            </w:tabs>
            <w:rPr>
              <w:noProof/>
            </w:rPr>
          </w:pPr>
          <w:hyperlink w:anchor="_Toc121740656" w:history="1">
            <w:r w:rsidRPr="00DA36AB">
              <w:rPr>
                <w:rStyle w:val="Hipercze"/>
                <w:noProof/>
              </w:rPr>
              <w:t>Język programowania 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_Toc121740656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2A597" w14:textId="4F13AEE4" w:rsidR="00C22DFC" w:rsidRDefault="00C22DFC">
          <w:pPr>
            <w:pStyle w:val="Spistreci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21740657" w:history="1">
            <w:r w:rsidRPr="00DA36AB">
              <w:rPr>
                <w:rStyle w:val="Hipercze"/>
                <w:noProof/>
              </w:rPr>
              <w:t>Środowisko developerskie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_Toc121740657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75777" w14:textId="71E9EA05" w:rsidR="00C22DFC" w:rsidRDefault="00C22DFC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21740658" w:history="1">
            <w:r w:rsidRPr="00DA36AB">
              <w:rPr>
                <w:rStyle w:val="Hipercze"/>
                <w:noProof/>
              </w:rPr>
              <w:t>Omówienie implementacji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_Toc121740658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34042" w14:textId="7F78641F" w:rsidR="00C22DFC" w:rsidRDefault="00C22DFC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21740659" w:history="1">
            <w:r w:rsidRPr="00DA36AB">
              <w:rPr>
                <w:rStyle w:val="Hipercze"/>
                <w:noProof/>
              </w:rPr>
              <w:t>Testy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_Toc121740659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4D728" w14:textId="7E26E2C2" w:rsidR="00C22DFC" w:rsidRDefault="00C22DFC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21740660" w:history="1">
            <w:r w:rsidRPr="00DA36AB">
              <w:rPr>
                <w:rStyle w:val="Hipercze"/>
                <w:noProof/>
              </w:rPr>
              <w:t>Dalsze możliwości rozwoju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_Toc121740660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ECF54" w14:textId="07B3214C" w:rsidR="00C22DFC" w:rsidRDefault="00C22DFC">
          <w:pPr>
            <w:pStyle w:val="Spistreci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21740661" w:history="1">
            <w:r w:rsidRPr="00DA36AB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_Toc121740661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1CE8B" w14:textId="7E1113A2" w:rsidR="00C22DFC" w:rsidRDefault="00C22DFC">
          <w:r>
            <w:rPr>
              <w:b/>
              <w:bCs/>
            </w:rPr>
            <w:fldChar w:fldCharType="end"/>
          </w:r>
        </w:p>
      </w:sdtContent>
    </w:sdt>
    <w:p w14:paraId="520EC936" w14:textId="04589552" w:rsidR="0089617F" w:rsidRDefault="0089617F"/>
    <w:p w14:paraId="1C49F8EF" w14:textId="77777777" w:rsidR="0089617F" w:rsidRDefault="0089617F"/>
    <w:p w14:paraId="5CDF9F5F" w14:textId="77777777" w:rsidR="0089617F" w:rsidRDefault="0089617F"/>
    <w:p w14:paraId="09F1E259" w14:textId="77777777" w:rsidR="0089617F" w:rsidRDefault="0089617F"/>
    <w:p w14:paraId="1F8513DA" w14:textId="77777777" w:rsidR="0089617F" w:rsidRDefault="0089617F"/>
    <w:p w14:paraId="4F57496B" w14:textId="77777777" w:rsidR="0089617F" w:rsidRDefault="0089617F"/>
    <w:p w14:paraId="62A862B0" w14:textId="77777777" w:rsidR="0089617F" w:rsidRDefault="0089617F"/>
    <w:p w14:paraId="70DEEB74" w14:textId="77777777" w:rsidR="0089617F" w:rsidRDefault="0089617F"/>
    <w:p w14:paraId="32FBA219" w14:textId="77777777" w:rsidR="0089617F" w:rsidRDefault="0089617F"/>
    <w:p w14:paraId="7A8674B7" w14:textId="77777777" w:rsidR="0089617F" w:rsidRDefault="0089617F"/>
    <w:p w14:paraId="1338964E" w14:textId="77777777" w:rsidR="0089617F" w:rsidRDefault="00000000">
      <w:pPr>
        <w:pStyle w:val="Nagwek1"/>
      </w:pPr>
      <w:bookmarkStart w:id="1" w:name="_Toc121486935"/>
      <w:bookmarkStart w:id="2" w:name="_Toc121740648"/>
      <w:r>
        <w:t>Wstęp</w:t>
      </w:r>
      <w:bookmarkEnd w:id="1"/>
      <w:bookmarkEnd w:id="2"/>
    </w:p>
    <w:p w14:paraId="7CEAF1B1" w14:textId="77777777" w:rsidR="0089617F" w:rsidRDefault="00000000">
      <w:proofErr w:type="spellStart"/>
      <w:r>
        <w:t>Boilerplateetete</w:t>
      </w:r>
      <w:proofErr w:type="spellEnd"/>
    </w:p>
    <w:p w14:paraId="5C471ED1" w14:textId="77777777" w:rsidR="0089617F" w:rsidRDefault="00000000">
      <w:pPr>
        <w:pStyle w:val="Nagwek1"/>
      </w:pPr>
      <w:bookmarkStart w:id="3" w:name="_Toc121486936"/>
      <w:bookmarkStart w:id="4" w:name="_Toc121740649"/>
      <w:r>
        <w:t>Założenia projektu</w:t>
      </w:r>
      <w:bookmarkEnd w:id="3"/>
      <w:bookmarkEnd w:id="4"/>
    </w:p>
    <w:p w14:paraId="2F761A28" w14:textId="23EA19E7" w:rsidR="0089617F" w:rsidRDefault="004F225B">
      <w:r>
        <w:t>Celem projektu inżynierskiego jest stworzenie aplikacji na urządzenia mobilne, która pozwoli na śledzenie treningów kolarskich – zarówno śledzenie „na bieżąco” parametrów</w:t>
      </w:r>
      <w:r w:rsidR="009C099E">
        <w:t xml:space="preserve"> takich jak czas, prędkość, dystans i trasa oraz archiwizacja i możliwość analizy zakończonych aktywności.</w:t>
      </w:r>
    </w:p>
    <w:p w14:paraId="66F08556" w14:textId="467E439E" w:rsidR="009C099E" w:rsidRDefault="009C099E" w:rsidP="009C099E">
      <w:pPr>
        <w:pStyle w:val="Nagwek1"/>
      </w:pPr>
      <w:bookmarkStart w:id="5" w:name="_Toc121740650"/>
      <w:r>
        <w:t>Podobne rozwiązania dostępne na rynku</w:t>
      </w:r>
      <w:bookmarkEnd w:id="5"/>
    </w:p>
    <w:p w14:paraId="74F4E1AE" w14:textId="574E268E" w:rsidR="009C099E" w:rsidRDefault="009C099E" w:rsidP="009C099E">
      <w:r>
        <w:t>Na rynku znajduje się kilka rozwiązań posiadających funkcje, które przedstawiłem w założeniach projektowych,  poniżej przedstawiłem kilka wybranych aplikacji</w:t>
      </w:r>
    </w:p>
    <w:p w14:paraId="6C2A04C7" w14:textId="67A9EBD8" w:rsidR="009C099E" w:rsidRDefault="009C099E" w:rsidP="009C099E">
      <w:pPr>
        <w:pStyle w:val="Nagwek2"/>
      </w:pPr>
      <w:bookmarkStart w:id="6" w:name="_Toc121740651"/>
      <w:proofErr w:type="spellStart"/>
      <w:r>
        <w:t>Strava</w:t>
      </w:r>
      <w:bookmarkEnd w:id="6"/>
      <w:proofErr w:type="spellEnd"/>
    </w:p>
    <w:p w14:paraId="7CC9A009" w14:textId="182365CB" w:rsidR="00C22DFC" w:rsidRPr="00C22DFC" w:rsidRDefault="00C22DFC" w:rsidP="00C22DFC">
      <w:r>
        <w:t xml:space="preserve">Aplikacja służąca do śledzenia treningów </w:t>
      </w:r>
    </w:p>
    <w:p w14:paraId="60D3E482" w14:textId="1E8EC627" w:rsidR="009C099E" w:rsidRDefault="009C099E" w:rsidP="009C099E">
      <w:pPr>
        <w:pStyle w:val="Nagwek2"/>
      </w:pPr>
      <w:bookmarkStart w:id="7" w:name="_Toc121740652"/>
      <w:proofErr w:type="spellStart"/>
      <w:r>
        <w:t>Endomondo</w:t>
      </w:r>
      <w:bookmarkEnd w:id="7"/>
      <w:proofErr w:type="spellEnd"/>
    </w:p>
    <w:p w14:paraId="66549A29" w14:textId="0A2FD278" w:rsidR="009C099E" w:rsidRPr="009C099E" w:rsidRDefault="009C099E" w:rsidP="009C099E"/>
    <w:p w14:paraId="60D64F64" w14:textId="77777777" w:rsidR="0089617F" w:rsidRDefault="00000000">
      <w:pPr>
        <w:pStyle w:val="Nagwek1"/>
      </w:pPr>
      <w:bookmarkStart w:id="8" w:name="_Toc121486937"/>
      <w:bookmarkStart w:id="9" w:name="_Toc121740653"/>
      <w:r>
        <w:lastRenderedPageBreak/>
        <w:t>Projektowanie rozwiązania</w:t>
      </w:r>
      <w:bookmarkEnd w:id="8"/>
      <w:bookmarkEnd w:id="9"/>
    </w:p>
    <w:p w14:paraId="18B08785" w14:textId="77777777" w:rsidR="0089617F" w:rsidRDefault="00000000">
      <w:pPr>
        <w:pStyle w:val="Nagwek2"/>
      </w:pPr>
      <w:bookmarkStart w:id="10" w:name="_Toc121486938"/>
      <w:bookmarkStart w:id="11" w:name="_Toc121740654"/>
      <w:r>
        <w:t>Środowisko</w:t>
      </w:r>
      <w:bookmarkEnd w:id="10"/>
      <w:bookmarkEnd w:id="11"/>
    </w:p>
    <w:p w14:paraId="474BCB23" w14:textId="4BCA0869" w:rsidR="0089617F" w:rsidRDefault="00000000">
      <w:pPr>
        <w:pStyle w:val="Nagwek2"/>
      </w:pPr>
      <w:bookmarkStart w:id="12" w:name="_Toc121486939"/>
      <w:bookmarkStart w:id="13" w:name="_Toc121740655"/>
      <w:r>
        <w:t xml:space="preserve">Wybór </w:t>
      </w:r>
      <w:proofErr w:type="spellStart"/>
      <w:r>
        <w:t>frameworku</w:t>
      </w:r>
      <w:bookmarkEnd w:id="12"/>
      <w:bookmarkEnd w:id="13"/>
      <w:proofErr w:type="spellEnd"/>
    </w:p>
    <w:p w14:paraId="39464DD9" w14:textId="1999E5EC" w:rsidR="00C22DFC" w:rsidRDefault="004F225B" w:rsidP="004F225B">
      <w:r>
        <w:t xml:space="preserve">Do implementacji projektu wybrałem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Flutter</w:t>
      </w:r>
      <w:proofErr w:type="spellEnd"/>
      <w:r>
        <w:t>. Został on stworzony przez firmę Google.</w:t>
      </w:r>
      <w:r w:rsidR="00C22DFC">
        <w:t xml:space="preserve"> Jest to uniwersalny </w:t>
      </w:r>
      <w:proofErr w:type="spellStart"/>
      <w:r w:rsidR="00C22DFC">
        <w:t>framework</w:t>
      </w:r>
      <w:proofErr w:type="spellEnd"/>
      <w:r w:rsidR="00C22DFC">
        <w:t>, który pozwala na tworzenie aplikacji na kilka platform. Ten sam kod może zostać zbudowany na kilka platform naraz</w:t>
      </w:r>
    </w:p>
    <w:p w14:paraId="401644FC" w14:textId="7411BCA6" w:rsidR="00C22DFC" w:rsidRDefault="00C22DFC" w:rsidP="00C22DFC">
      <w:pPr>
        <w:pStyle w:val="Nagwek3"/>
      </w:pPr>
      <w:bookmarkStart w:id="14" w:name="_Toc121740656"/>
      <w:r>
        <w:t xml:space="preserve">Język programowania </w:t>
      </w:r>
      <w:proofErr w:type="spellStart"/>
      <w:r>
        <w:t>Dart</w:t>
      </w:r>
      <w:bookmarkEnd w:id="14"/>
      <w:proofErr w:type="spellEnd"/>
    </w:p>
    <w:p w14:paraId="677F2EE7" w14:textId="153744D6" w:rsidR="00C22DFC" w:rsidRPr="00C22DFC" w:rsidRDefault="00C22DFC" w:rsidP="00C22DFC">
      <w:r>
        <w:t>-</w:t>
      </w:r>
    </w:p>
    <w:p w14:paraId="20B18015" w14:textId="504319EC" w:rsidR="004F225B" w:rsidRPr="004F225B" w:rsidRDefault="00C22DFC" w:rsidP="004F225B">
      <w:r>
        <w:t xml:space="preserve"> </w:t>
      </w:r>
    </w:p>
    <w:p w14:paraId="41BCE50B" w14:textId="77777777" w:rsidR="0089617F" w:rsidRDefault="00000000">
      <w:pPr>
        <w:pStyle w:val="Nagwek2"/>
      </w:pPr>
      <w:bookmarkStart w:id="15" w:name="_Toc121486940"/>
      <w:bookmarkStart w:id="16" w:name="_Toc121740657"/>
      <w:r>
        <w:t>Środowisko developerskie</w:t>
      </w:r>
      <w:bookmarkEnd w:id="15"/>
      <w:bookmarkEnd w:id="16"/>
    </w:p>
    <w:p w14:paraId="06AB9CFC" w14:textId="77777777" w:rsidR="0089617F" w:rsidRDefault="00000000">
      <w:pPr>
        <w:pStyle w:val="Nagwek1"/>
      </w:pPr>
      <w:bookmarkStart w:id="17" w:name="_Toc121486941"/>
      <w:bookmarkStart w:id="18" w:name="_Toc121740658"/>
      <w:r>
        <w:t>Omówienie implementacji</w:t>
      </w:r>
      <w:bookmarkEnd w:id="17"/>
      <w:bookmarkEnd w:id="18"/>
    </w:p>
    <w:p w14:paraId="00B215B1" w14:textId="77777777" w:rsidR="0089617F" w:rsidRDefault="00000000">
      <w:pPr>
        <w:pStyle w:val="Nagwek1"/>
      </w:pPr>
      <w:bookmarkStart w:id="19" w:name="_Toc121486942"/>
      <w:bookmarkStart w:id="20" w:name="_Toc121740659"/>
      <w:r>
        <w:t>Testy aplikacji</w:t>
      </w:r>
      <w:bookmarkEnd w:id="19"/>
      <w:bookmarkEnd w:id="20"/>
    </w:p>
    <w:p w14:paraId="4AF6C5DF" w14:textId="77777777" w:rsidR="0089617F" w:rsidRDefault="00000000">
      <w:pPr>
        <w:pStyle w:val="Nagwek1"/>
      </w:pPr>
      <w:bookmarkStart w:id="21" w:name="_Toc121486943"/>
      <w:bookmarkStart w:id="22" w:name="_Toc121740660"/>
      <w:r>
        <w:t>Dalsze możliwości rozwoju</w:t>
      </w:r>
      <w:bookmarkEnd w:id="21"/>
      <w:bookmarkEnd w:id="22"/>
    </w:p>
    <w:p w14:paraId="7811DA0B" w14:textId="77777777" w:rsidR="0089617F" w:rsidRDefault="00000000">
      <w:pPr>
        <w:pStyle w:val="Nagwek1"/>
      </w:pPr>
      <w:bookmarkStart w:id="23" w:name="_Toc121740661"/>
      <w:r>
        <w:t>Podsumowanie</w:t>
      </w:r>
      <w:bookmarkEnd w:id="23"/>
    </w:p>
    <w:sectPr w:rsidR="0089617F">
      <w:footerReference w:type="default" r:id="rId7"/>
      <w:pgSz w:w="11906" w:h="16838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7A8BC" w14:textId="77777777" w:rsidR="00286E3E" w:rsidRDefault="00286E3E">
      <w:pPr>
        <w:spacing w:before="0" w:after="0" w:line="240" w:lineRule="auto"/>
      </w:pPr>
      <w:r>
        <w:separator/>
      </w:r>
    </w:p>
  </w:endnote>
  <w:endnote w:type="continuationSeparator" w:id="0">
    <w:p w14:paraId="4445C4CC" w14:textId="77777777" w:rsidR="00286E3E" w:rsidRDefault="00286E3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AAE7A" w14:textId="77777777" w:rsidR="004806D1" w:rsidRDefault="00000000">
    <w:pPr>
      <w:pStyle w:val="Stopka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4FE455E9" w14:textId="77777777" w:rsidR="004806D1" w:rsidRDefault="0000000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0F1E0" w14:textId="77777777" w:rsidR="00286E3E" w:rsidRDefault="00286E3E">
      <w:pPr>
        <w:spacing w:before="0"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3243E6A" w14:textId="77777777" w:rsidR="00286E3E" w:rsidRDefault="00286E3E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9617F"/>
    <w:rsid w:val="00286E3E"/>
    <w:rsid w:val="004F225B"/>
    <w:rsid w:val="0089617F"/>
    <w:rsid w:val="009C099E"/>
    <w:rsid w:val="00C2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F8A19"/>
  <w15:docId w15:val="{326F2E57-A529-4108-A512-94C1334F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l-PL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  <w:spacing w:before="240" w:after="240"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uiPriority w:val="9"/>
    <w:qFormat/>
    <w:pPr>
      <w:keepNext/>
      <w:keepLines/>
      <w:outlineLvl w:val="0"/>
    </w:pPr>
    <w:rPr>
      <w:rFonts w:ascii="Arial" w:eastAsia="Times New Roman" w:hAnsi="Arial"/>
      <w:b/>
      <w:sz w:val="32"/>
      <w:szCs w:val="32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outlineLvl w:val="1"/>
    </w:pPr>
    <w:rPr>
      <w:rFonts w:ascii="Arial" w:eastAsia="Times New Roman" w:hAnsi="Arial"/>
      <w:b/>
      <w:i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2D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rPr>
      <w:rFonts w:ascii="Arial" w:eastAsia="Times New Roman" w:hAnsi="Arial" w:cs="Times New Roman"/>
      <w:b/>
      <w:sz w:val="32"/>
      <w:szCs w:val="32"/>
    </w:rPr>
  </w:style>
  <w:style w:type="character" w:customStyle="1" w:styleId="Nagwek2Znak">
    <w:name w:val="Nagłówek 2 Znak"/>
    <w:basedOn w:val="Domylnaczcionkaakapitu"/>
    <w:rPr>
      <w:rFonts w:ascii="Arial" w:eastAsia="Times New Roman" w:hAnsi="Arial" w:cs="Times New Roman"/>
      <w:b/>
      <w:i/>
      <w:sz w:val="28"/>
      <w:szCs w:val="26"/>
    </w:rPr>
  </w:style>
  <w:style w:type="paragraph" w:customStyle="1" w:styleId="Nagowek3">
    <w:name w:val="Nagłowek 3"/>
    <w:basedOn w:val="Nagwek2"/>
    <w:next w:val="Normalny"/>
    <w:rPr>
      <w:i w:val="0"/>
      <w:sz w:val="26"/>
    </w:rPr>
  </w:style>
  <w:style w:type="paragraph" w:styleId="Tytu">
    <w:name w:val="Title"/>
    <w:basedOn w:val="Normalny"/>
    <w:next w:val="Normalny"/>
    <w:uiPriority w:val="10"/>
    <w:qFormat/>
    <w:pPr>
      <w:spacing w:before="0" w:after="0" w:line="240" w:lineRule="auto"/>
      <w:contextualSpacing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Nagowek3Znak">
    <w:name w:val="Nagłowek 3 Znak"/>
    <w:basedOn w:val="Nagwek2Znak"/>
    <w:rPr>
      <w:rFonts w:ascii="Arial" w:eastAsia="Times New Roman" w:hAnsi="Arial" w:cs="Times New Roman"/>
      <w:b/>
      <w:i w:val="0"/>
      <w:sz w:val="26"/>
      <w:szCs w:val="26"/>
    </w:rPr>
  </w:style>
  <w:style w:type="character" w:customStyle="1" w:styleId="TytuZnak">
    <w:name w:val="Tytuł Znak"/>
    <w:basedOn w:val="Domylnaczcionkaakapitu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Nagwek">
    <w:name w:val="header"/>
    <w:basedOn w:val="Normalny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rPr>
      <w:rFonts w:ascii="Times New Roman" w:hAnsi="Times New Roman"/>
      <w:sz w:val="24"/>
    </w:rPr>
  </w:style>
  <w:style w:type="paragraph" w:styleId="Stopka">
    <w:name w:val="footer"/>
    <w:basedOn w:val="Normalny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rPr>
      <w:rFonts w:ascii="Times New Roman" w:hAnsi="Times New Roman"/>
      <w:sz w:val="24"/>
    </w:rPr>
  </w:style>
  <w:style w:type="paragraph" w:styleId="Nagwekspisutreci">
    <w:name w:val="TOC Heading"/>
    <w:basedOn w:val="Nagwek1"/>
    <w:next w:val="Normalny"/>
    <w:uiPriority w:val="39"/>
    <w:qFormat/>
    <w:pPr>
      <w:spacing w:after="0" w:line="256" w:lineRule="auto"/>
      <w:jc w:val="left"/>
    </w:pPr>
    <w:rPr>
      <w:rFonts w:ascii="Calibri Light" w:hAnsi="Calibri Light"/>
      <w:b w:val="0"/>
      <w:color w:val="2F5496"/>
      <w:lang w:eastAsia="pl-PL"/>
    </w:rPr>
  </w:style>
  <w:style w:type="paragraph" w:styleId="Spistreci1">
    <w:name w:val="toc 1"/>
    <w:basedOn w:val="Normalny"/>
    <w:next w:val="Normalny"/>
    <w:autoRedefine/>
    <w:uiPriority w:val="3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pPr>
      <w:spacing w:after="100"/>
      <w:ind w:left="240"/>
    </w:pPr>
  </w:style>
  <w:style w:type="character" w:styleId="Hipercze">
    <w:name w:val="Hyperlink"/>
    <w:basedOn w:val="Domylnaczcionkaakapitu"/>
    <w:uiPriority w:val="99"/>
    <w:rPr>
      <w:color w:val="0563C1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C22D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C22DF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519FD-7B67-45A3-A460-2E2DF8E3B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335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mielnik</dc:creator>
  <dc:description/>
  <cp:lastModifiedBy>mielnik</cp:lastModifiedBy>
  <cp:revision>2</cp:revision>
  <dcterms:created xsi:type="dcterms:W3CDTF">2022-12-12T11:30:00Z</dcterms:created>
  <dcterms:modified xsi:type="dcterms:W3CDTF">2022-12-12T11:30:00Z</dcterms:modified>
</cp:coreProperties>
</file>